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10800"/>
      </w:tblGrid>
      <w:tr w:rsidR="00EA415B" w14:paraId="72387C07" w14:textId="77777777">
        <w:tc>
          <w:tcPr>
            <w:tcW w:w="11016" w:type="dxa"/>
            <w:shd w:val="clear" w:color="auto" w:fill="495E00" w:themeFill="accent1" w:themeFillShade="80"/>
          </w:tcPr>
          <w:p w14:paraId="038075EB" w14:textId="77777777" w:rsidR="00EA415B" w:rsidRDefault="00375B27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07692E">
              <w:t>January</w:t>
            </w:r>
            <w:r>
              <w:fldChar w:fldCharType="end"/>
            </w:r>
          </w:p>
        </w:tc>
      </w:tr>
      <w:tr w:rsidR="00EA415B" w14:paraId="6B10C7C9" w14:textId="77777777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7BFB1991" w14:textId="77777777" w:rsidR="00EA415B" w:rsidRDefault="00375B27">
            <w:pPr>
              <w:pStyle w:val="Year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07692E">
              <w:t>2023</w:t>
            </w:r>
            <w:r>
              <w:fldChar w:fldCharType="end"/>
            </w:r>
          </w:p>
        </w:tc>
      </w:tr>
      <w:tr w:rsidR="00EA415B" w14:paraId="47AE154A" w14:textId="77777777">
        <w:tc>
          <w:tcPr>
            <w:tcW w:w="11016" w:type="dxa"/>
            <w:tcBorders>
              <w:top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14:paraId="7DCD4A73" w14:textId="77777777" w:rsidR="00EA415B" w:rsidRDefault="00000000">
            <w:pPr>
              <w:pStyle w:val="Subtitle"/>
            </w:pPr>
            <w:sdt>
              <w:sdtPr>
                <w:id w:val="31938203"/>
                <w:placeholder>
                  <w:docPart w:val="4E8280F2E0A04DE29FAC1CA0467BED97"/>
                </w:placeholder>
                <w:temporary/>
                <w:showingPlcHdr/>
                <w15:appearance w15:val="hidden"/>
              </w:sdtPr>
              <w:sdtContent>
                <w:r w:rsidR="00375B27">
                  <w:t>Subtitle</w:t>
                </w:r>
              </w:sdtContent>
            </w:sdt>
          </w:p>
        </w:tc>
      </w:tr>
    </w:tbl>
    <w:tbl>
      <w:tblPr>
        <w:tblStyle w:val="PlainTable4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20" w:firstRow="1" w:lastRow="0" w:firstColumn="0" w:lastColumn="0" w:noHBand="1" w:noVBand="1"/>
        <w:tblCaption w:val="Layout table"/>
      </w:tblPr>
      <w:tblGrid>
        <w:gridCol w:w="6614"/>
        <w:gridCol w:w="4186"/>
      </w:tblGrid>
      <w:tr w:rsidR="00EA415B" w14:paraId="7ADB3ED4" w14:textId="77777777" w:rsidTr="0086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312"/>
        </w:trPr>
        <w:tc>
          <w:tcPr>
            <w:tcW w:w="6614" w:type="dxa"/>
            <w:tcMar>
              <w:left w:w="403" w:type="dxa"/>
            </w:tcMar>
          </w:tcPr>
          <w:p w14:paraId="7C7386EE" w14:textId="77777777" w:rsidR="00EA415B" w:rsidRDefault="00000000">
            <w:pPr>
              <w:pStyle w:val="Title"/>
            </w:pPr>
            <w:sdt>
              <w:sdtPr>
                <w:id w:val="1498380741"/>
                <w:placeholder>
                  <w:docPart w:val="BBD6C0E0549E4F3699D30A8F69368ADA"/>
                </w:placeholder>
                <w:temporary/>
                <w:showingPlcHdr/>
                <w15:appearance w15:val="hidden"/>
              </w:sdtPr>
              <w:sdtContent>
                <w:r w:rsidR="00375B27">
                  <w:t>Title</w:t>
                </w:r>
              </w:sdtContent>
            </w:sdt>
          </w:p>
          <w:p w14:paraId="770C4A80" w14:textId="77777777" w:rsidR="00EA415B" w:rsidRPr="00C11138" w:rsidRDefault="00000000">
            <w:pPr>
              <w:pStyle w:val="BodyText"/>
            </w:pPr>
            <w:sdt>
              <w:sdtPr>
                <w:id w:val="-794213661"/>
                <w:placeholder>
                  <w:docPart w:val="349E9C1B624449D1B843975830B1D822"/>
                </w:placeholder>
                <w:temporary/>
                <w:showingPlcHdr/>
                <w15:appearance w15:val="hidden"/>
              </w:sdtPr>
              <w:sdtContent>
                <w:r w:rsidR="00375B27"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186" w:type="dxa"/>
          </w:tcPr>
          <w:p w14:paraId="2D92FC06" w14:textId="77777777" w:rsidR="00EA415B" w:rsidRDefault="00375B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199CE8" wp14:editId="2CA557C2">
                  <wp:extent cx="2135697" cy="1480921"/>
                  <wp:effectExtent l="152400" t="190500" r="245745" b="233680"/>
                  <wp:docPr id="1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Calendar"/>
        <w:tblW w:w="5000" w:type="pct"/>
        <w:tblLook w:val="0420" w:firstRow="1" w:lastRow="0" w:firstColumn="0" w:lastColumn="0" w:noHBand="0" w:noVBand="1"/>
        <w:tblCaption w:val="Layout table"/>
      </w:tblPr>
      <w:tblGrid>
        <w:gridCol w:w="1536"/>
        <w:gridCol w:w="1538"/>
        <w:gridCol w:w="1540"/>
        <w:gridCol w:w="1552"/>
        <w:gridCol w:w="1543"/>
        <w:gridCol w:w="1533"/>
        <w:gridCol w:w="1542"/>
      </w:tblGrid>
      <w:tr w:rsidR="00EA415B" w14:paraId="79224F75" w14:textId="77777777" w:rsidTr="00EA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6" w:type="dxa"/>
          </w:tcPr>
          <w:p w14:paraId="48064440" w14:textId="77777777" w:rsidR="00EA415B" w:rsidRDefault="00000000">
            <w:pPr>
              <w:pStyle w:val="Days"/>
            </w:pPr>
            <w:sdt>
              <w:sdtPr>
                <w:id w:val="2085032416"/>
                <w:placeholder>
                  <w:docPart w:val="634F150311684B2BB7843F8D9F69FB98"/>
                </w:placeholder>
                <w:temporary/>
                <w:showingPlcHdr/>
                <w15:appearance w15:val="hidden"/>
              </w:sdtPr>
              <w:sdtContent>
                <w:r w:rsidR="00375B27">
                  <w:t>Sunday</w:t>
                </w:r>
              </w:sdtContent>
            </w:sdt>
          </w:p>
        </w:tc>
        <w:tc>
          <w:tcPr>
            <w:tcW w:w="1538" w:type="dxa"/>
          </w:tcPr>
          <w:p w14:paraId="33752132" w14:textId="77777777" w:rsidR="00EA415B" w:rsidRDefault="00000000">
            <w:pPr>
              <w:pStyle w:val="Days"/>
            </w:pPr>
            <w:sdt>
              <w:sdtPr>
                <w:id w:val="2141225648"/>
                <w:placeholder>
                  <w:docPart w:val="91BC6C0AC03F43298B55A4F461A75FA2"/>
                </w:placeholder>
                <w:temporary/>
                <w:showingPlcHdr/>
                <w15:appearance w15:val="hidden"/>
              </w:sdtPr>
              <w:sdtContent>
                <w:r w:rsidR="00375B27">
                  <w:t>Monday</w:t>
                </w:r>
              </w:sdtContent>
            </w:sdt>
          </w:p>
        </w:tc>
        <w:tc>
          <w:tcPr>
            <w:tcW w:w="1540" w:type="dxa"/>
          </w:tcPr>
          <w:p w14:paraId="2F873BC1" w14:textId="77777777" w:rsidR="00EA415B" w:rsidRDefault="00000000">
            <w:pPr>
              <w:pStyle w:val="Days"/>
            </w:pPr>
            <w:sdt>
              <w:sdtPr>
                <w:id w:val="-225834277"/>
                <w:placeholder>
                  <w:docPart w:val="E8AE48D05C90445AB03A1FC0C6BF8E84"/>
                </w:placeholder>
                <w:temporary/>
                <w:showingPlcHdr/>
                <w15:appearance w15:val="hidden"/>
              </w:sdtPr>
              <w:sdtContent>
                <w:r w:rsidR="00375B27">
                  <w:t>Tuesday</w:t>
                </w:r>
              </w:sdtContent>
            </w:sdt>
          </w:p>
        </w:tc>
        <w:tc>
          <w:tcPr>
            <w:tcW w:w="1552" w:type="dxa"/>
          </w:tcPr>
          <w:p w14:paraId="720C249D" w14:textId="77777777" w:rsidR="00EA415B" w:rsidRDefault="00000000">
            <w:pPr>
              <w:pStyle w:val="Days"/>
            </w:pPr>
            <w:sdt>
              <w:sdtPr>
                <w:id w:val="-1121838800"/>
                <w:placeholder>
                  <w:docPart w:val="1FBE2DA86F5C4FEDA34CBC9B488CF5D0"/>
                </w:placeholder>
                <w:temporary/>
                <w:showingPlcHdr/>
                <w15:appearance w15:val="hidden"/>
              </w:sdtPr>
              <w:sdtContent>
                <w:r w:rsidR="00375B27">
                  <w:t>Wednesday</w:t>
                </w:r>
              </w:sdtContent>
            </w:sdt>
          </w:p>
        </w:tc>
        <w:tc>
          <w:tcPr>
            <w:tcW w:w="1543" w:type="dxa"/>
          </w:tcPr>
          <w:p w14:paraId="56E5A281" w14:textId="77777777" w:rsidR="00EA415B" w:rsidRDefault="00000000">
            <w:pPr>
              <w:pStyle w:val="Days"/>
            </w:pPr>
            <w:sdt>
              <w:sdtPr>
                <w:id w:val="-1805692476"/>
                <w:placeholder>
                  <w:docPart w:val="25794482DE9247D0ACB8C28201CA977F"/>
                </w:placeholder>
                <w:temporary/>
                <w:showingPlcHdr/>
                <w15:appearance w15:val="hidden"/>
              </w:sdtPr>
              <w:sdtContent>
                <w:r w:rsidR="00375B27">
                  <w:t>Thursday</w:t>
                </w:r>
              </w:sdtContent>
            </w:sdt>
          </w:p>
        </w:tc>
        <w:tc>
          <w:tcPr>
            <w:tcW w:w="1533" w:type="dxa"/>
          </w:tcPr>
          <w:p w14:paraId="4298184A" w14:textId="77777777" w:rsidR="00EA415B" w:rsidRDefault="00000000">
            <w:pPr>
              <w:pStyle w:val="Days"/>
            </w:pPr>
            <w:sdt>
              <w:sdtPr>
                <w:id w:val="815225377"/>
                <w:placeholder>
                  <w:docPart w:val="C905AAA989A145E2B95DB2887B1F51B7"/>
                </w:placeholder>
                <w:temporary/>
                <w:showingPlcHdr/>
                <w15:appearance w15:val="hidden"/>
              </w:sdtPr>
              <w:sdtContent>
                <w:r w:rsidR="00375B27">
                  <w:t>Friday</w:t>
                </w:r>
              </w:sdtContent>
            </w:sdt>
          </w:p>
        </w:tc>
        <w:tc>
          <w:tcPr>
            <w:tcW w:w="1542" w:type="dxa"/>
          </w:tcPr>
          <w:p w14:paraId="5FE89829" w14:textId="77777777" w:rsidR="00EA415B" w:rsidRDefault="00000000">
            <w:pPr>
              <w:pStyle w:val="Days"/>
            </w:pPr>
            <w:sdt>
              <w:sdtPr>
                <w:id w:val="36251574"/>
                <w:placeholder>
                  <w:docPart w:val="9CF7709ECEB14C8687220C33498A2AC7"/>
                </w:placeholder>
                <w:temporary/>
                <w:showingPlcHdr/>
                <w15:appearance w15:val="hidden"/>
              </w:sdtPr>
              <w:sdtContent>
                <w:r w:rsidR="00375B27">
                  <w:t>Saturday</w:t>
                </w:r>
              </w:sdtContent>
            </w:sdt>
          </w:p>
        </w:tc>
      </w:tr>
      <w:tr w:rsidR="00EA415B" w14:paraId="2DDA09F2" w14:textId="77777777" w:rsidTr="00EA415B">
        <w:tc>
          <w:tcPr>
            <w:tcW w:w="1536" w:type="dxa"/>
            <w:tcBorders>
              <w:bottom w:val="nil"/>
            </w:tcBorders>
          </w:tcPr>
          <w:p w14:paraId="344F314B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7692E">
              <w:instrText>Sunday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separate"/>
            </w:r>
            <w:r w:rsidR="0007692E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1538" w:type="dxa"/>
            <w:tcBorders>
              <w:bottom w:val="nil"/>
            </w:tcBorders>
          </w:tcPr>
          <w:p w14:paraId="5D22D267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7692E">
              <w:instrText>Sunday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864B23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864B23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7692E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07692E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1540" w:type="dxa"/>
            <w:tcBorders>
              <w:bottom w:val="nil"/>
            </w:tcBorders>
          </w:tcPr>
          <w:p w14:paraId="1BEE9030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7692E">
              <w:instrText>Sunday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864B23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864B23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7692E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07692E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552" w:type="dxa"/>
            <w:tcBorders>
              <w:bottom w:val="nil"/>
            </w:tcBorders>
          </w:tcPr>
          <w:p w14:paraId="2A1E41F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7692E">
              <w:instrText>Sunday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864B23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864B23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7692E"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 w:rsidR="0007692E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1543" w:type="dxa"/>
            <w:tcBorders>
              <w:bottom w:val="nil"/>
            </w:tcBorders>
          </w:tcPr>
          <w:p w14:paraId="65D4F02D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7692E">
              <w:instrText>Sunday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864B23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864B23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7692E"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 w:rsidR="0007692E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533" w:type="dxa"/>
            <w:tcBorders>
              <w:bottom w:val="nil"/>
            </w:tcBorders>
          </w:tcPr>
          <w:p w14:paraId="350ED39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7692E">
              <w:instrText>Sunday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864B23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864B23"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7692E">
              <w:rPr>
                <w:noProof/>
              </w:rPr>
              <w:instrText>6</w:instrText>
            </w:r>
            <w:r>
              <w:fldChar w:fldCharType="end"/>
            </w:r>
            <w:r>
              <w:fldChar w:fldCharType="separate"/>
            </w:r>
            <w:r w:rsidR="0007692E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542" w:type="dxa"/>
            <w:tcBorders>
              <w:bottom w:val="nil"/>
            </w:tcBorders>
          </w:tcPr>
          <w:p w14:paraId="14D7977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7692E">
              <w:instrText>Sunday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864B23"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864B23">
              <w:rPr>
                <w:noProof/>
              </w:rPr>
              <w:instrText>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7692E">
              <w:rPr>
                <w:noProof/>
              </w:rPr>
              <w:instrText>7</w:instrText>
            </w:r>
            <w:r>
              <w:fldChar w:fldCharType="end"/>
            </w:r>
            <w:r>
              <w:fldChar w:fldCharType="separate"/>
            </w:r>
            <w:r w:rsidR="0007692E">
              <w:rPr>
                <w:noProof/>
              </w:rPr>
              <w:t>7</w:t>
            </w:r>
            <w:r>
              <w:fldChar w:fldCharType="end"/>
            </w:r>
          </w:p>
        </w:tc>
      </w:tr>
      <w:tr w:rsidR="00EA415B" w14:paraId="27F77E33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20BC435C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7170EDF8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14664339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322DAC90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1D41D566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01A46FAB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1C5C9CC9" w14:textId="77777777" w:rsidR="00EA415B" w:rsidRDefault="00EA415B"/>
        </w:tc>
      </w:tr>
      <w:tr w:rsidR="00EA415B" w14:paraId="43393441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5CB12BD3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864B23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13EB362D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864B23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418A2986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864B23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6C67D6F7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864B23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66AEA10A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864B23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5464D845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864B23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3BC9AE87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864B23">
              <w:rPr>
                <w:noProof/>
              </w:rPr>
              <w:t>14</w:t>
            </w:r>
            <w:r>
              <w:fldChar w:fldCharType="end"/>
            </w:r>
          </w:p>
        </w:tc>
      </w:tr>
      <w:tr w:rsidR="00EA415B" w14:paraId="353C759D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049678D5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1BA64757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550BA4C7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3ABD4DC5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0B5D527D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163249AC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2241112B" w14:textId="77777777" w:rsidR="00EA415B" w:rsidRDefault="00EA415B"/>
        </w:tc>
      </w:tr>
      <w:tr w:rsidR="00EA415B" w14:paraId="4AF0DDA1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6B78DD73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864B23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16D487A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864B23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7265DE46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864B23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490D08E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864B23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141A9DD8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864B23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5C2635D8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864B23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40EC7928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864B23">
              <w:rPr>
                <w:noProof/>
              </w:rPr>
              <w:t>21</w:t>
            </w:r>
            <w:r>
              <w:fldChar w:fldCharType="end"/>
            </w:r>
          </w:p>
        </w:tc>
      </w:tr>
      <w:tr w:rsidR="00EA415B" w14:paraId="425A5DC0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15734B1F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0315B1BE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72507274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1343C155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295CA7BB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629B8035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029251D7" w14:textId="77777777" w:rsidR="00EA415B" w:rsidRDefault="00EA415B"/>
        </w:tc>
      </w:tr>
      <w:tr w:rsidR="00EA415B" w14:paraId="68C609F8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1FCB74E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864B23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5B4FBC5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864B23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1CF874CD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864B23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02A59C3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864B23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266799B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864B23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6F81CFBC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864B23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620B5B9A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864B23">
              <w:rPr>
                <w:noProof/>
              </w:rPr>
              <w:t>28</w:t>
            </w:r>
            <w:r>
              <w:fldChar w:fldCharType="end"/>
            </w:r>
          </w:p>
        </w:tc>
      </w:tr>
      <w:tr w:rsidR="00EA415B" w14:paraId="58975340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107965EF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1C483873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19AA5737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36E09EBD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6236969E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633D230F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3B76D35C" w14:textId="77777777" w:rsidR="00EA415B" w:rsidRDefault="00EA415B"/>
        </w:tc>
      </w:tr>
      <w:tr w:rsidR="00EA415B" w14:paraId="25AFB84D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4061AE7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864B23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864B23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7692E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864B23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7692E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07692E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7E6FF55B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864B23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864B23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7692E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864B23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7692E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07692E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28249F3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864B23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864B23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7692E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864B23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7692E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separate"/>
            </w:r>
            <w:r w:rsidR="0007692E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1FFDD8A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864B23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864B23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7692E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CD72B7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686E45CD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864B23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CD72B7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D72B7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CD72B7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D72B7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6978CB5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864B23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CD72B7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D72B7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CD72B7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D72B7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5A1D00AC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864B23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CD72B7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D72B7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 w:rsidR="00CD72B7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D72B7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end"/>
            </w:r>
          </w:p>
        </w:tc>
      </w:tr>
      <w:tr w:rsidR="00EA415B" w14:paraId="120B3022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613E3870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2B08120E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6FA9761B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5324CD8A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45EDF7FB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554F31A6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5A30827F" w14:textId="77777777" w:rsidR="00EA415B" w:rsidRDefault="00EA415B"/>
        </w:tc>
      </w:tr>
      <w:tr w:rsidR="00EA415B" w14:paraId="4029C444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</w:tcBorders>
          </w:tcPr>
          <w:p w14:paraId="524254B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864B23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 w:rsidR="00CD72B7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D72B7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 w:rsidR="00CD72B7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D72B7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</w:tcBorders>
          </w:tcPr>
          <w:p w14:paraId="55B85AC0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864B23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 w:rsidR="00CD72B7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D72B7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 w:rsidR="00CD72B7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</w:tcBorders>
          </w:tcPr>
          <w:p w14:paraId="1C7E5E08" w14:textId="77777777" w:rsidR="00EA415B" w:rsidRDefault="00EA415B">
            <w:pPr>
              <w:pStyle w:val="Dates"/>
            </w:pPr>
          </w:p>
        </w:tc>
        <w:tc>
          <w:tcPr>
            <w:tcW w:w="1552" w:type="dxa"/>
            <w:tcBorders>
              <w:top w:val="single" w:sz="6" w:space="0" w:color="BFBFBF" w:themeColor="background1" w:themeShade="BF"/>
            </w:tcBorders>
          </w:tcPr>
          <w:p w14:paraId="36EA0A0F" w14:textId="77777777" w:rsidR="00EA415B" w:rsidRDefault="00EA415B">
            <w:pPr>
              <w:pStyle w:val="Dates"/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</w:tcBorders>
          </w:tcPr>
          <w:p w14:paraId="4B90C148" w14:textId="77777777" w:rsidR="00EA415B" w:rsidRDefault="00EA415B">
            <w:pPr>
              <w:pStyle w:val="Dates"/>
            </w:pPr>
          </w:p>
        </w:tc>
        <w:tc>
          <w:tcPr>
            <w:tcW w:w="1533" w:type="dxa"/>
            <w:tcBorders>
              <w:top w:val="single" w:sz="6" w:space="0" w:color="BFBFBF" w:themeColor="background1" w:themeShade="BF"/>
            </w:tcBorders>
          </w:tcPr>
          <w:p w14:paraId="0B53CD36" w14:textId="77777777" w:rsidR="00EA415B" w:rsidRDefault="00EA415B">
            <w:pPr>
              <w:pStyle w:val="Dates"/>
            </w:pPr>
          </w:p>
        </w:tc>
        <w:tc>
          <w:tcPr>
            <w:tcW w:w="1542" w:type="dxa"/>
            <w:tcBorders>
              <w:top w:val="single" w:sz="6" w:space="0" w:color="BFBFBF" w:themeColor="background1" w:themeShade="BF"/>
            </w:tcBorders>
          </w:tcPr>
          <w:p w14:paraId="28F4533B" w14:textId="77777777" w:rsidR="00EA415B" w:rsidRDefault="00EA415B">
            <w:pPr>
              <w:pStyle w:val="Dates"/>
            </w:pPr>
          </w:p>
        </w:tc>
      </w:tr>
      <w:tr w:rsidR="00EA415B" w14:paraId="58492C6D" w14:textId="77777777" w:rsidTr="00EA415B">
        <w:trPr>
          <w:trHeight w:hRule="exact" w:val="864"/>
        </w:trPr>
        <w:tc>
          <w:tcPr>
            <w:tcW w:w="1536" w:type="dxa"/>
          </w:tcPr>
          <w:p w14:paraId="1D5B49A2" w14:textId="77777777" w:rsidR="00EA415B" w:rsidRDefault="00EA415B"/>
        </w:tc>
        <w:tc>
          <w:tcPr>
            <w:tcW w:w="1538" w:type="dxa"/>
          </w:tcPr>
          <w:p w14:paraId="52249907" w14:textId="77777777" w:rsidR="00EA415B" w:rsidRDefault="00EA415B"/>
        </w:tc>
        <w:tc>
          <w:tcPr>
            <w:tcW w:w="1540" w:type="dxa"/>
          </w:tcPr>
          <w:p w14:paraId="610F7ED4" w14:textId="77777777" w:rsidR="00EA415B" w:rsidRDefault="00EA415B"/>
        </w:tc>
        <w:tc>
          <w:tcPr>
            <w:tcW w:w="1552" w:type="dxa"/>
          </w:tcPr>
          <w:p w14:paraId="2A816A53" w14:textId="77777777" w:rsidR="00EA415B" w:rsidRDefault="00EA415B"/>
        </w:tc>
        <w:tc>
          <w:tcPr>
            <w:tcW w:w="1543" w:type="dxa"/>
          </w:tcPr>
          <w:p w14:paraId="41D8CDCA" w14:textId="77777777" w:rsidR="00EA415B" w:rsidRDefault="00EA415B"/>
        </w:tc>
        <w:tc>
          <w:tcPr>
            <w:tcW w:w="1533" w:type="dxa"/>
          </w:tcPr>
          <w:p w14:paraId="355B9DD8" w14:textId="77777777" w:rsidR="00EA415B" w:rsidRDefault="00EA415B"/>
        </w:tc>
        <w:tc>
          <w:tcPr>
            <w:tcW w:w="1542" w:type="dxa"/>
          </w:tcPr>
          <w:p w14:paraId="16C32AAF" w14:textId="77777777" w:rsidR="00EA415B" w:rsidRDefault="00EA415B"/>
        </w:tc>
      </w:tr>
    </w:tbl>
    <w:p w14:paraId="0A3A3BED" w14:textId="77777777" w:rsidR="00EA415B" w:rsidRDefault="00000000">
      <w:pPr>
        <w:pStyle w:val="Quote"/>
      </w:pPr>
      <w:sdt>
        <w:sdtPr>
          <w:id w:val="31938234"/>
          <w:placeholder>
            <w:docPart w:val="16DCF4056B084169A38B294A0FA586CA"/>
          </w:placeholder>
          <w:temporary/>
          <w:showingPlcHdr/>
          <w15:appearance w15:val="hidden"/>
        </w:sdtPr>
        <w:sdtContent>
          <w:r w:rsidR="00375B27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6B177151" w14:textId="77777777" w:rsidR="003A2CE9" w:rsidRDefault="003A2CE9">
      <w:pPr>
        <w:pStyle w:val="Quote"/>
      </w:pPr>
    </w:p>
    <w:p w14:paraId="5EEEDD72" w14:textId="77777777" w:rsidR="003A2CE9" w:rsidRDefault="003A2CE9">
      <w:pPr>
        <w:pStyle w:val="Quote"/>
      </w:pPr>
    </w:p>
    <w:p w14:paraId="2FEABBD5" w14:textId="77777777" w:rsidR="003A2CE9" w:rsidRDefault="003A2CE9">
      <w:pPr>
        <w:pStyle w:val="Quote"/>
      </w:pPr>
    </w:p>
    <w:p w14:paraId="0F576101" w14:textId="2B203260" w:rsidR="003A2CE9" w:rsidRDefault="003A2CE9">
      <w:pPr>
        <w:pStyle w:val="Quote"/>
      </w:pPr>
      <w:r>
        <w:t>84324984jdsklhdsjhdslkds</w:t>
      </w:r>
    </w:p>
    <w:p w14:paraId="6D71344C" w14:textId="6A2D62A1" w:rsidR="003A2CE9" w:rsidRDefault="003A2CE9">
      <w:pPr>
        <w:pStyle w:val="Quote"/>
      </w:pPr>
      <w:r>
        <w:t>Sdgdshjdsjdshjds</w:t>
      </w:r>
    </w:p>
    <w:p w14:paraId="3E150868" w14:textId="06BCC3E4" w:rsidR="003A2CE9" w:rsidRDefault="003A2CE9">
      <w:pPr>
        <w:pStyle w:val="Quote"/>
      </w:pPr>
      <w:r>
        <w:t>S</w:t>
      </w:r>
    </w:p>
    <w:p w14:paraId="497E833C" w14:textId="3BC432B3" w:rsidR="003A2CE9" w:rsidRDefault="003A2CE9">
      <w:pPr>
        <w:pStyle w:val="Quote"/>
      </w:pPr>
      <w:r>
        <w:t>Ds</w:t>
      </w:r>
    </w:p>
    <w:p w14:paraId="272EC4C3" w14:textId="56BF8AE4" w:rsidR="003A2CE9" w:rsidRDefault="003A2CE9">
      <w:pPr>
        <w:pStyle w:val="Quote"/>
      </w:pPr>
      <w:r>
        <w:t>Ds</w:t>
      </w:r>
    </w:p>
    <w:p w14:paraId="5DDDA0EC" w14:textId="1FD562BC" w:rsidR="003A2CE9" w:rsidRDefault="003A2CE9">
      <w:pPr>
        <w:pStyle w:val="Quote"/>
      </w:pPr>
      <w:r>
        <w:t>Ds</w:t>
      </w:r>
    </w:p>
    <w:p w14:paraId="7BBA8A99" w14:textId="4216A76F" w:rsidR="003A2CE9" w:rsidRDefault="003A2CE9">
      <w:pPr>
        <w:pStyle w:val="Quote"/>
      </w:pPr>
      <w:r>
        <w:t>Ds</w:t>
      </w:r>
    </w:p>
    <w:p w14:paraId="29071CB5" w14:textId="2CCC509E" w:rsidR="003A2CE9" w:rsidRDefault="003A2CE9">
      <w:pPr>
        <w:pStyle w:val="Quote"/>
      </w:pPr>
      <w:r>
        <w:t>Ds</w:t>
      </w:r>
    </w:p>
    <w:p w14:paraId="4E0539D1" w14:textId="5C917355" w:rsidR="003A2CE9" w:rsidRDefault="003A2CE9">
      <w:pPr>
        <w:pStyle w:val="Quote"/>
      </w:pPr>
      <w:r>
        <w:t>Ds</w:t>
      </w:r>
    </w:p>
    <w:p w14:paraId="033B8046" w14:textId="1ECDC9A5" w:rsidR="003A2CE9" w:rsidRDefault="003A2CE9">
      <w:pPr>
        <w:pStyle w:val="Quote"/>
      </w:pPr>
      <w:r>
        <w:t>Ds</w:t>
      </w:r>
    </w:p>
    <w:p w14:paraId="7647EC8F" w14:textId="20A72773" w:rsidR="003A2CE9" w:rsidRDefault="003A2CE9">
      <w:pPr>
        <w:pStyle w:val="Quote"/>
      </w:pPr>
      <w:r>
        <w:t>Ds</w:t>
      </w:r>
    </w:p>
    <w:p w14:paraId="72331084" w14:textId="28993B76" w:rsidR="003A2CE9" w:rsidRDefault="003A2CE9">
      <w:pPr>
        <w:pStyle w:val="Quote"/>
      </w:pPr>
      <w:r>
        <w:t>Ds</w:t>
      </w:r>
    </w:p>
    <w:p w14:paraId="3CECB51F" w14:textId="1E8679EE" w:rsidR="003A2CE9" w:rsidRDefault="003A2CE9">
      <w:pPr>
        <w:pStyle w:val="Quote"/>
      </w:pPr>
      <w:r>
        <w:t>Ds</w:t>
      </w:r>
    </w:p>
    <w:p w14:paraId="1A7FF484" w14:textId="69F06DE6" w:rsidR="003A2CE9" w:rsidRDefault="003A2CE9">
      <w:pPr>
        <w:pStyle w:val="Quote"/>
      </w:pPr>
      <w:r>
        <w:t>Ds</w:t>
      </w:r>
    </w:p>
    <w:p w14:paraId="198E6345" w14:textId="02970224" w:rsidR="003A2CE9" w:rsidRDefault="003A2CE9">
      <w:pPr>
        <w:pStyle w:val="Quote"/>
      </w:pPr>
      <w:r>
        <w:t>Ds</w:t>
      </w:r>
    </w:p>
    <w:p w14:paraId="7818C573" w14:textId="63020FE9" w:rsidR="003A2CE9" w:rsidRDefault="003A2CE9">
      <w:pPr>
        <w:pStyle w:val="Quote"/>
      </w:pPr>
      <w:r>
        <w:t>Ds</w:t>
      </w:r>
    </w:p>
    <w:p w14:paraId="24B822AF" w14:textId="4D0750C8" w:rsidR="003A2CE9" w:rsidRDefault="003A2CE9">
      <w:pPr>
        <w:pStyle w:val="Quote"/>
      </w:pPr>
      <w:r>
        <w:t>Ds</w:t>
      </w:r>
    </w:p>
    <w:p w14:paraId="3C533C6A" w14:textId="2385C62C" w:rsidR="003A2CE9" w:rsidRDefault="003A2CE9">
      <w:pPr>
        <w:pStyle w:val="Quote"/>
      </w:pPr>
      <w:r>
        <w:t>Ds</w:t>
      </w:r>
    </w:p>
    <w:p w14:paraId="2D40F9F6" w14:textId="2F7EF548" w:rsidR="003A2CE9" w:rsidRDefault="003A2CE9">
      <w:pPr>
        <w:pStyle w:val="Quote"/>
      </w:pPr>
      <w:r>
        <w:t>ds</w:t>
      </w:r>
    </w:p>
    <w:sectPr w:rsidR="003A2CE9"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4C065" w14:textId="77777777" w:rsidR="004829E5" w:rsidRDefault="004829E5">
      <w:pPr>
        <w:spacing w:before="0" w:after="0"/>
      </w:pPr>
      <w:r>
        <w:separator/>
      </w:r>
    </w:p>
  </w:endnote>
  <w:endnote w:type="continuationSeparator" w:id="0">
    <w:p w14:paraId="4D188DC0" w14:textId="77777777" w:rsidR="004829E5" w:rsidRDefault="004829E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D268F" w14:textId="77777777" w:rsidR="004829E5" w:rsidRDefault="004829E5">
      <w:pPr>
        <w:spacing w:before="0" w:after="0"/>
      </w:pPr>
      <w:r>
        <w:separator/>
      </w:r>
    </w:p>
  </w:footnote>
  <w:footnote w:type="continuationSeparator" w:id="0">
    <w:p w14:paraId="1D3CB2E2" w14:textId="77777777" w:rsidR="004829E5" w:rsidRDefault="004829E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9213886">
    <w:abstractNumId w:val="9"/>
  </w:num>
  <w:num w:numId="2" w16cid:durableId="504050958">
    <w:abstractNumId w:val="7"/>
  </w:num>
  <w:num w:numId="3" w16cid:durableId="1897357373">
    <w:abstractNumId w:val="6"/>
  </w:num>
  <w:num w:numId="4" w16cid:durableId="834106791">
    <w:abstractNumId w:val="5"/>
  </w:num>
  <w:num w:numId="5" w16cid:durableId="1062751639">
    <w:abstractNumId w:val="4"/>
  </w:num>
  <w:num w:numId="6" w16cid:durableId="1867520171">
    <w:abstractNumId w:val="8"/>
  </w:num>
  <w:num w:numId="7" w16cid:durableId="1224609123">
    <w:abstractNumId w:val="3"/>
  </w:num>
  <w:num w:numId="8" w16cid:durableId="858666074">
    <w:abstractNumId w:val="2"/>
  </w:num>
  <w:num w:numId="9" w16cid:durableId="453864203">
    <w:abstractNumId w:val="1"/>
  </w:num>
  <w:num w:numId="10" w16cid:durableId="150596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/31/2023"/>
    <w:docVar w:name="MonthStart" w:val="1/1/2023"/>
    <w:docVar w:name="ShowDynamicGuides" w:val="1"/>
    <w:docVar w:name="ShowMarginGuides" w:val="0"/>
    <w:docVar w:name="ShowOutlines" w:val="0"/>
    <w:docVar w:name="ShowStaticGuides" w:val="0"/>
  </w:docVars>
  <w:rsids>
    <w:rsidRoot w:val="0007692E"/>
    <w:rsid w:val="0001505C"/>
    <w:rsid w:val="0007692E"/>
    <w:rsid w:val="00124ADC"/>
    <w:rsid w:val="00193E15"/>
    <w:rsid w:val="002107F1"/>
    <w:rsid w:val="0025748C"/>
    <w:rsid w:val="002654F4"/>
    <w:rsid w:val="002F7032"/>
    <w:rsid w:val="00320631"/>
    <w:rsid w:val="00320970"/>
    <w:rsid w:val="00375B27"/>
    <w:rsid w:val="003A2CE9"/>
    <w:rsid w:val="004611C0"/>
    <w:rsid w:val="004829E5"/>
    <w:rsid w:val="0054464E"/>
    <w:rsid w:val="005B0C48"/>
    <w:rsid w:val="005C1ACC"/>
    <w:rsid w:val="0064687B"/>
    <w:rsid w:val="006B2635"/>
    <w:rsid w:val="00727D33"/>
    <w:rsid w:val="00812DAD"/>
    <w:rsid w:val="0081356A"/>
    <w:rsid w:val="00864B23"/>
    <w:rsid w:val="008F0AEB"/>
    <w:rsid w:val="00925ED9"/>
    <w:rsid w:val="00997C7D"/>
    <w:rsid w:val="009A164A"/>
    <w:rsid w:val="009A7C5B"/>
    <w:rsid w:val="00B864F3"/>
    <w:rsid w:val="00BC6A26"/>
    <w:rsid w:val="00BF0FEE"/>
    <w:rsid w:val="00BF4383"/>
    <w:rsid w:val="00C11138"/>
    <w:rsid w:val="00C41633"/>
    <w:rsid w:val="00CB00F4"/>
    <w:rsid w:val="00CD72B7"/>
    <w:rsid w:val="00D63803"/>
    <w:rsid w:val="00D86D82"/>
    <w:rsid w:val="00E52FF7"/>
    <w:rsid w:val="00EA415B"/>
    <w:rsid w:val="00F0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838F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D33"/>
  </w:style>
  <w:style w:type="paragraph" w:styleId="Heading1">
    <w:name w:val="heading 1"/>
    <w:basedOn w:val="Normal"/>
    <w:next w:val="Normal"/>
    <w:link w:val="Heading1Char"/>
    <w:uiPriority w:val="9"/>
    <w:semiHidden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"/>
    <w:qFormat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5"/>
    <w:rPr>
      <w:sz w:val="20"/>
    </w:rPr>
  </w:style>
  <w:style w:type="paragraph" w:customStyle="1" w:styleId="Month">
    <w:name w:val="Month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ys">
    <w:name w:val="Day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9"/>
    <w:semiHidden/>
    <w:unhideWhenUsed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9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7D33"/>
  </w:style>
  <w:style w:type="paragraph" w:styleId="Footer">
    <w:name w:val="footer"/>
    <w:basedOn w:val="Normal"/>
    <w:link w:val="FooterChar"/>
    <w:uiPriority w:val="99"/>
    <w:semiHidden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727D33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Pr>
      <w:iCs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4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D33"/>
  </w:style>
  <w:style w:type="table" w:styleId="PlainTable4">
    <w:name w:val="Plain Table 4"/>
    <w:basedOn w:val="TableNormal"/>
    <w:uiPriority w:val="99"/>
    <w:rsid w:val="00864B23"/>
    <w:pPr>
      <w:spacing w:after="0"/>
    </w:pPr>
    <w:tblPr>
      <w:tblStyleRowBandSize w:val="1"/>
      <w:tblStyleColBandSize w:val="1"/>
    </w:tbl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semiHidden/>
    <w:rPr>
      <w:color w:val="808080"/>
    </w:rPr>
  </w:style>
  <w:style w:type="table" w:styleId="TableGrid">
    <w:name w:val="Table Grid"/>
    <w:basedOn w:val="TableNormal"/>
    <w:uiPriority w:val="59"/>
    <w:rsid w:val="00864B2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mi\AppData\Local\Microsoft\Office\16.0\DTS\en-GB%7bBF0D2C5E-03A9-4B4F-8CD6-72D503014AD6%7d\%7b3BB1BB3C-6152-4890-A76F-EFEB214824B6%7dtf16382941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8280F2E0A04DE29FAC1CA0467BE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CEF8D-B52F-4841-A339-0EDC9C60A4A5}"/>
      </w:docPartPr>
      <w:docPartBody>
        <w:p w:rsidR="00BE019B" w:rsidRDefault="00000000">
          <w:pPr>
            <w:pStyle w:val="4E8280F2E0A04DE29FAC1CA0467BED97"/>
          </w:pPr>
          <w:r>
            <w:t>Subtitle</w:t>
          </w:r>
        </w:p>
      </w:docPartBody>
    </w:docPart>
    <w:docPart>
      <w:docPartPr>
        <w:name w:val="BBD6C0E0549E4F3699D30A8F69368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70D1-1342-42FE-94AD-28405731414E}"/>
      </w:docPartPr>
      <w:docPartBody>
        <w:p w:rsidR="00BE019B" w:rsidRDefault="00000000">
          <w:pPr>
            <w:pStyle w:val="BBD6C0E0549E4F3699D30A8F69368ADA"/>
          </w:pPr>
          <w:r>
            <w:t>Title</w:t>
          </w:r>
        </w:p>
      </w:docPartBody>
    </w:docPart>
    <w:docPart>
      <w:docPartPr>
        <w:name w:val="349E9C1B624449D1B843975830B1D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347D3-00DF-459F-B32B-77347BCB1F44}"/>
      </w:docPartPr>
      <w:docPartBody>
        <w:p w:rsidR="00BE019B" w:rsidRDefault="00000000">
          <w:pPr>
            <w:pStyle w:val="349E9C1B624449D1B843975830B1D822"/>
          </w:pPr>
          <w:r>
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634F150311684B2BB7843F8D9F69F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A238F-0902-4575-8E75-8FDF33C0C774}"/>
      </w:docPartPr>
      <w:docPartBody>
        <w:p w:rsidR="00BE019B" w:rsidRDefault="00000000">
          <w:pPr>
            <w:pStyle w:val="634F150311684B2BB7843F8D9F69FB98"/>
          </w:pPr>
          <w:r>
            <w:t>Sunday</w:t>
          </w:r>
        </w:p>
      </w:docPartBody>
    </w:docPart>
    <w:docPart>
      <w:docPartPr>
        <w:name w:val="91BC6C0AC03F43298B55A4F461A75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7B0A2-E6D7-4100-81CF-A376362B0B1A}"/>
      </w:docPartPr>
      <w:docPartBody>
        <w:p w:rsidR="00BE019B" w:rsidRDefault="00000000">
          <w:pPr>
            <w:pStyle w:val="91BC6C0AC03F43298B55A4F461A75FA2"/>
          </w:pPr>
          <w:r>
            <w:t>Monday</w:t>
          </w:r>
        </w:p>
      </w:docPartBody>
    </w:docPart>
    <w:docPart>
      <w:docPartPr>
        <w:name w:val="E8AE48D05C90445AB03A1FC0C6BF8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B5900-4FCD-4B53-A338-0FF2408CC35E}"/>
      </w:docPartPr>
      <w:docPartBody>
        <w:p w:rsidR="00BE019B" w:rsidRDefault="00000000">
          <w:pPr>
            <w:pStyle w:val="E8AE48D05C90445AB03A1FC0C6BF8E84"/>
          </w:pPr>
          <w:r>
            <w:t>Tuesday</w:t>
          </w:r>
        </w:p>
      </w:docPartBody>
    </w:docPart>
    <w:docPart>
      <w:docPartPr>
        <w:name w:val="1FBE2DA86F5C4FEDA34CBC9B488CF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BB15F-829E-480F-925A-7B38984178E4}"/>
      </w:docPartPr>
      <w:docPartBody>
        <w:p w:rsidR="00BE019B" w:rsidRDefault="00000000">
          <w:pPr>
            <w:pStyle w:val="1FBE2DA86F5C4FEDA34CBC9B488CF5D0"/>
          </w:pPr>
          <w:r>
            <w:t>Wednesday</w:t>
          </w:r>
        </w:p>
      </w:docPartBody>
    </w:docPart>
    <w:docPart>
      <w:docPartPr>
        <w:name w:val="25794482DE9247D0ACB8C28201CA9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B984C-5A9C-4A6D-BC5B-2BD8137AE9B8}"/>
      </w:docPartPr>
      <w:docPartBody>
        <w:p w:rsidR="00BE019B" w:rsidRDefault="00000000">
          <w:pPr>
            <w:pStyle w:val="25794482DE9247D0ACB8C28201CA977F"/>
          </w:pPr>
          <w:r>
            <w:t>Thursday</w:t>
          </w:r>
        </w:p>
      </w:docPartBody>
    </w:docPart>
    <w:docPart>
      <w:docPartPr>
        <w:name w:val="C905AAA989A145E2B95DB2887B1F5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1860A-218E-4F0C-AD34-FDF901278C8F}"/>
      </w:docPartPr>
      <w:docPartBody>
        <w:p w:rsidR="00BE019B" w:rsidRDefault="00000000">
          <w:pPr>
            <w:pStyle w:val="C905AAA989A145E2B95DB2887B1F51B7"/>
          </w:pPr>
          <w:r>
            <w:t>Friday</w:t>
          </w:r>
        </w:p>
      </w:docPartBody>
    </w:docPart>
    <w:docPart>
      <w:docPartPr>
        <w:name w:val="9CF7709ECEB14C8687220C33498A2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DA2D4-16F6-46D2-86F7-89DD2377B3F5}"/>
      </w:docPartPr>
      <w:docPartBody>
        <w:p w:rsidR="00BE019B" w:rsidRDefault="00000000">
          <w:pPr>
            <w:pStyle w:val="9CF7709ECEB14C8687220C33498A2AC7"/>
          </w:pPr>
          <w:r>
            <w:t>Saturday</w:t>
          </w:r>
        </w:p>
      </w:docPartBody>
    </w:docPart>
    <w:docPart>
      <w:docPartPr>
        <w:name w:val="16DCF4056B084169A38B294A0FA58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47C27-980D-4F4B-9CCE-053414CE1691}"/>
      </w:docPartPr>
      <w:docPartBody>
        <w:p w:rsidR="00BE019B" w:rsidRDefault="00000000">
          <w:pPr>
            <w:pStyle w:val="16DCF4056B084169A38B294A0FA586CA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37"/>
    <w:rsid w:val="00020302"/>
    <w:rsid w:val="009A0F37"/>
    <w:rsid w:val="00BE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8280F2E0A04DE29FAC1CA0467BED97">
    <w:name w:val="4E8280F2E0A04DE29FAC1CA0467BED97"/>
  </w:style>
  <w:style w:type="paragraph" w:customStyle="1" w:styleId="BBD6C0E0549E4F3699D30A8F69368ADA">
    <w:name w:val="BBD6C0E0549E4F3699D30A8F69368ADA"/>
  </w:style>
  <w:style w:type="paragraph" w:customStyle="1" w:styleId="349E9C1B624449D1B843975830B1D822">
    <w:name w:val="349E9C1B624449D1B843975830B1D822"/>
  </w:style>
  <w:style w:type="paragraph" w:customStyle="1" w:styleId="634F150311684B2BB7843F8D9F69FB98">
    <w:name w:val="634F150311684B2BB7843F8D9F69FB98"/>
  </w:style>
  <w:style w:type="paragraph" w:customStyle="1" w:styleId="91BC6C0AC03F43298B55A4F461A75FA2">
    <w:name w:val="91BC6C0AC03F43298B55A4F461A75FA2"/>
  </w:style>
  <w:style w:type="paragraph" w:customStyle="1" w:styleId="E8AE48D05C90445AB03A1FC0C6BF8E84">
    <w:name w:val="E8AE48D05C90445AB03A1FC0C6BF8E84"/>
  </w:style>
  <w:style w:type="paragraph" w:customStyle="1" w:styleId="1FBE2DA86F5C4FEDA34CBC9B488CF5D0">
    <w:name w:val="1FBE2DA86F5C4FEDA34CBC9B488CF5D0"/>
  </w:style>
  <w:style w:type="paragraph" w:customStyle="1" w:styleId="25794482DE9247D0ACB8C28201CA977F">
    <w:name w:val="25794482DE9247D0ACB8C28201CA977F"/>
  </w:style>
  <w:style w:type="paragraph" w:customStyle="1" w:styleId="C905AAA989A145E2B95DB2887B1F51B7">
    <w:name w:val="C905AAA989A145E2B95DB2887B1F51B7"/>
  </w:style>
  <w:style w:type="paragraph" w:customStyle="1" w:styleId="9CF7709ECEB14C8687220C33498A2AC7">
    <w:name w:val="9CF7709ECEB14C8687220C33498A2AC7"/>
  </w:style>
  <w:style w:type="paragraph" w:customStyle="1" w:styleId="16DCF4056B084169A38B294A0FA586CA">
    <w:name w:val="16DCF4056B084169A38B294A0FA58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49C00B-7157-41C4-85AC-3D9A13F0D5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260867F-982E-44B7-9B27-8D6C5EA7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759650-68A0-438D-B2B0-7E776C860D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{3BB1BB3C-6152-4890-A76F-EFEB214824B6}tf16382941_win32</Template>
  <TotalTime>0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2023-02-23T20:27:00Z</dcterms:created>
  <dcterms:modified xsi:type="dcterms:W3CDTF">2023-09-19T09:46:00Z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