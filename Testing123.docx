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 w14:paraId="72387C07" w14:textId="77777777">
        <w:tc>
          <w:tcPr>
            <w:tcW w:w="11016" w:type="dxa"/>
            <w:shd w:val="clear" w:color="auto" w:fill="495E00" w:themeFill="accent1" w:themeFillShade="80"/>
          </w:tcPr>
          <w:p w14:paraId="038075EB" w14:textId="77777777"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07692E">
              <w:t>January</w:t>
            </w:r>
            <w:r>
              <w:fldChar w:fldCharType="end"/>
            </w:r>
          </w:p>
        </w:tc>
      </w:tr>
      <w:tr w:rsidR="00EA415B" w14:paraId="6B10C7C9" w14:textId="77777777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7BFB1991" w14:textId="77777777"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07692E">
              <w:t>2023</w:t>
            </w:r>
            <w:r>
              <w:fldChar w:fldCharType="end"/>
            </w:r>
          </w:p>
        </w:tc>
      </w:tr>
      <w:tr w:rsidR="00EA415B" w14:paraId="47AE154A" w14:textId="77777777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7DCD4A73" w14:textId="77777777" w:rsidR="00EA415B" w:rsidRDefault="00000000">
            <w:pPr>
              <w:pStyle w:val="Subtitle"/>
            </w:pPr>
            <w:sdt>
              <w:sdtPr>
                <w:id w:val="31938203"/>
                <w:placeholder>
                  <w:docPart w:val="4E8280F2E0A04DE29FAC1CA0467BED97"/>
                </w:placeholder>
                <w:temporary/>
                <w:showingPlcHdr/>
                <w15:appearance w15:val="hidden"/>
              </w:sdtPr>
              <w:sdtContent>
                <w:r w:rsidR="00375B27">
                  <w:t>Subtitle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6614"/>
        <w:gridCol w:w="4186"/>
      </w:tblGrid>
      <w:tr w:rsidR="00EA415B" w14:paraId="7ADB3ED4" w14:textId="77777777" w:rsidTr="0086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12"/>
        </w:trPr>
        <w:tc>
          <w:tcPr>
            <w:tcW w:w="6614" w:type="dxa"/>
            <w:tcMar>
              <w:left w:w="403" w:type="dxa"/>
            </w:tcMar>
          </w:tcPr>
          <w:p w14:paraId="7C7386EE" w14:textId="77777777" w:rsidR="00EA415B" w:rsidRDefault="00000000">
            <w:pPr>
              <w:pStyle w:val="Title"/>
            </w:pPr>
            <w:sdt>
              <w:sdtPr>
                <w:id w:val="1498380741"/>
                <w:placeholder>
                  <w:docPart w:val="BBD6C0E0549E4F3699D30A8F69368ADA"/>
                </w:placeholder>
                <w:temporary/>
                <w:showingPlcHdr/>
                <w15:appearance w15:val="hidden"/>
              </w:sdtPr>
              <w:sdtContent>
                <w:r w:rsidR="00375B27">
                  <w:t>Title</w:t>
                </w:r>
              </w:sdtContent>
            </w:sdt>
          </w:p>
          <w:p w14:paraId="770C4A80" w14:textId="77777777" w:rsidR="00EA415B" w:rsidRPr="00C11138" w:rsidRDefault="00000000">
            <w:pPr>
              <w:pStyle w:val="BodyText"/>
            </w:pPr>
            <w:sdt>
              <w:sdtPr>
                <w:id w:val="-794213661"/>
                <w:placeholder>
                  <w:docPart w:val="349E9C1B624449D1B843975830B1D822"/>
                </w:placeholder>
                <w:temporary/>
                <w:showingPlcHdr/>
                <w15:appearance w15:val="hidden"/>
              </w:sdtPr>
              <w:sdtContent>
                <w:r w:rsidR="00375B27"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186" w:type="dxa"/>
          </w:tcPr>
          <w:p w14:paraId="2D92FC06" w14:textId="77777777"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199CE8" wp14:editId="2CA557C2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14:paraId="79224F75" w14:textId="77777777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48064440" w14:textId="77777777" w:rsidR="00EA415B" w:rsidRDefault="00000000">
            <w:pPr>
              <w:pStyle w:val="Days"/>
            </w:pPr>
            <w:sdt>
              <w:sdtPr>
                <w:id w:val="2085032416"/>
                <w:placeholder>
                  <w:docPart w:val="634F150311684B2BB7843F8D9F69FB98"/>
                </w:placeholder>
                <w:temporary/>
                <w:showingPlcHdr/>
                <w15:appearance w15:val="hidden"/>
              </w:sdtPr>
              <w:sdtContent>
                <w:r w:rsidR="00375B27">
                  <w:t>Sunday</w:t>
                </w:r>
              </w:sdtContent>
            </w:sdt>
          </w:p>
        </w:tc>
        <w:tc>
          <w:tcPr>
            <w:tcW w:w="1538" w:type="dxa"/>
          </w:tcPr>
          <w:p w14:paraId="33752132" w14:textId="77777777" w:rsidR="00EA415B" w:rsidRDefault="00000000">
            <w:pPr>
              <w:pStyle w:val="Days"/>
            </w:pPr>
            <w:sdt>
              <w:sdtPr>
                <w:id w:val="2141225648"/>
                <w:placeholder>
                  <w:docPart w:val="91BC6C0AC03F43298B55A4F461A75FA2"/>
                </w:placeholder>
                <w:temporary/>
                <w:showingPlcHdr/>
                <w15:appearance w15:val="hidden"/>
              </w:sdtPr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14:paraId="2F873BC1" w14:textId="77777777" w:rsidR="00EA415B" w:rsidRDefault="00000000">
            <w:pPr>
              <w:pStyle w:val="Days"/>
            </w:pPr>
            <w:sdt>
              <w:sdtPr>
                <w:id w:val="-225834277"/>
                <w:placeholder>
                  <w:docPart w:val="E8AE48D05C90445AB03A1FC0C6BF8E84"/>
                </w:placeholder>
                <w:temporary/>
                <w:showingPlcHdr/>
                <w15:appearance w15:val="hidden"/>
              </w:sdtPr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14:paraId="720C249D" w14:textId="77777777" w:rsidR="00EA415B" w:rsidRDefault="00000000">
            <w:pPr>
              <w:pStyle w:val="Days"/>
            </w:pPr>
            <w:sdt>
              <w:sdtPr>
                <w:id w:val="-1121838800"/>
                <w:placeholder>
                  <w:docPart w:val="1FBE2DA86F5C4FEDA34CBC9B488CF5D0"/>
                </w:placeholder>
                <w:temporary/>
                <w:showingPlcHdr/>
                <w15:appearance w15:val="hidden"/>
              </w:sdtPr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14:paraId="56E5A281" w14:textId="77777777" w:rsidR="00EA415B" w:rsidRDefault="00000000">
            <w:pPr>
              <w:pStyle w:val="Days"/>
            </w:pPr>
            <w:sdt>
              <w:sdtPr>
                <w:id w:val="-1805692476"/>
                <w:placeholder>
                  <w:docPart w:val="25794482DE9247D0ACB8C28201CA977F"/>
                </w:placeholder>
                <w:temporary/>
                <w:showingPlcHdr/>
                <w15:appearance w15:val="hidden"/>
              </w:sdtPr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14:paraId="4298184A" w14:textId="77777777" w:rsidR="00EA415B" w:rsidRDefault="00000000">
            <w:pPr>
              <w:pStyle w:val="Days"/>
            </w:pPr>
            <w:sdt>
              <w:sdtPr>
                <w:id w:val="815225377"/>
                <w:placeholder>
                  <w:docPart w:val="C905AAA989A145E2B95DB2887B1F51B7"/>
                </w:placeholder>
                <w:temporary/>
                <w:showingPlcHdr/>
                <w15:appearance w15:val="hidden"/>
              </w:sdtPr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14:paraId="5FE89829" w14:textId="77777777" w:rsidR="00EA415B" w:rsidRDefault="00000000">
            <w:pPr>
              <w:pStyle w:val="Days"/>
            </w:pPr>
            <w:sdt>
              <w:sdtPr>
                <w:id w:val="36251574"/>
                <w:placeholder>
                  <w:docPart w:val="9CF7709ECEB14C8687220C33498A2AC7"/>
                </w:placeholder>
                <w:temporary/>
                <w:showingPlcHdr/>
                <w15:appearance w15:val="hidden"/>
              </w:sdtPr>
              <w:sdtContent>
                <w:r w:rsidR="00375B27">
                  <w:t>Saturday</w:t>
                </w:r>
              </w:sdtContent>
            </w:sdt>
          </w:p>
        </w:tc>
      </w:tr>
      <w:tr w:rsidR="00EA415B" w14:paraId="2DDA09F2" w14:textId="77777777" w:rsidTr="00EA415B">
        <w:tc>
          <w:tcPr>
            <w:tcW w:w="1536" w:type="dxa"/>
            <w:tcBorders>
              <w:bottom w:val="nil"/>
            </w:tcBorders>
          </w:tcPr>
          <w:p w14:paraId="344F314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separate"/>
            </w:r>
            <w:r w:rsidR="0007692E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14:paraId="5D22D267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864B23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864B23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14:paraId="1BEE903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864B23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864B23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14:paraId="2A1E41F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864B23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64B23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14:paraId="65D4F02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864B23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864B23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14:paraId="350ED39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864B23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864B23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14:paraId="14D7977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864B23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864B23">
              <w:rPr>
                <w:noProof/>
              </w:rPr>
              <w:instrText>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7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7</w:t>
            </w:r>
            <w:r>
              <w:fldChar w:fldCharType="end"/>
            </w:r>
          </w:p>
        </w:tc>
      </w:tr>
      <w:tr w:rsidR="00EA415B" w14:paraId="27F77E33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0BC435C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7170EDF8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14664339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22DAC90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1D41D566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01A46FAB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1C5C9CC9" w14:textId="77777777" w:rsidR="00EA415B" w:rsidRDefault="00EA415B"/>
        </w:tc>
      </w:tr>
      <w:tr w:rsidR="00EA415B" w14:paraId="43393441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5CB12BD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864B23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13EB362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864B23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418A298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864B23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6C67D6F7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864B23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66AEA10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864B23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5464D84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864B23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3BC9AE87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864B23">
              <w:rPr>
                <w:noProof/>
              </w:rPr>
              <w:t>14</w:t>
            </w:r>
            <w:r>
              <w:fldChar w:fldCharType="end"/>
            </w:r>
          </w:p>
        </w:tc>
      </w:tr>
      <w:tr w:rsidR="00EA415B" w14:paraId="353C759D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049678D5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BA64757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50BA4C7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ABD4DC5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0B5D527D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163249AC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2241112B" w14:textId="77777777" w:rsidR="00EA415B" w:rsidRDefault="00EA415B"/>
        </w:tc>
      </w:tr>
      <w:tr w:rsidR="00EA415B" w14:paraId="4AF0DDA1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6B78DD7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864B23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16D487A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864B23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7265DE4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864B23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490D08E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864B23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141A9DD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864B23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5C2635D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864B23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40EC792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864B23">
              <w:rPr>
                <w:noProof/>
              </w:rPr>
              <w:t>21</w:t>
            </w:r>
            <w:r>
              <w:fldChar w:fldCharType="end"/>
            </w:r>
          </w:p>
        </w:tc>
      </w:tr>
      <w:tr w:rsidR="00EA415B" w14:paraId="425A5DC0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15734B1F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0315B1BE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2507274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1343C155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295CA7BB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29B8035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029251D7" w14:textId="77777777" w:rsidR="00EA415B" w:rsidRDefault="00EA415B"/>
        </w:tc>
      </w:tr>
      <w:tr w:rsidR="00EA415B" w14:paraId="68C609F8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1FCB74E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864B23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5B4FBC5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864B23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1CF874C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864B23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02A59C3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864B23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266799B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864B23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6F81CFB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864B23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620B5B9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864B23">
              <w:rPr>
                <w:noProof/>
              </w:rPr>
              <w:t>28</w:t>
            </w:r>
            <w:r>
              <w:fldChar w:fldCharType="end"/>
            </w:r>
          </w:p>
        </w:tc>
      </w:tr>
      <w:tr w:rsidR="00EA415B" w14:paraId="58975340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107965EF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C483873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19AA5737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6E09EBD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6236969E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33D230F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3B76D35C" w14:textId="77777777" w:rsidR="00EA415B" w:rsidRDefault="00EA415B"/>
        </w:tc>
      </w:tr>
      <w:tr w:rsidR="00EA415B" w14:paraId="25AFB84D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4061AE7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864B23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864B23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7692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864B23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7E6FF55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864B23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864B23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7692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864B23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28249F3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864B23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864B23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7692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864B23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1FFDD8A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864B23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864B23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7692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CD72B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686E45C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CD72B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CD72B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D72B7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6978CB5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CD72B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CD72B7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D72B7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5A1D00A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CD72B7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CD72B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D72B7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</w:tr>
      <w:tr w:rsidR="00EA415B" w14:paraId="120B3022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613E3870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2B08120E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6FA9761B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324CD8A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45EDF7FB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554F31A6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5A30827F" w14:textId="77777777" w:rsidR="00EA415B" w:rsidRDefault="00EA415B"/>
        </w:tc>
      </w:tr>
      <w:tr w:rsidR="00EA415B" w14:paraId="4029C444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14:paraId="524254B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CD72B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14:paraId="55B85AC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14:paraId="1C7E5E08" w14:textId="77777777"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14:paraId="36EA0A0F" w14:textId="77777777"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14:paraId="4B90C148" w14:textId="77777777"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14:paraId="0B53CD36" w14:textId="77777777"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14:paraId="28F4533B" w14:textId="77777777" w:rsidR="00EA415B" w:rsidRDefault="00EA415B">
            <w:pPr>
              <w:pStyle w:val="Dates"/>
            </w:pPr>
          </w:p>
        </w:tc>
      </w:tr>
      <w:tr w:rsidR="00EA415B" w14:paraId="58492C6D" w14:textId="77777777" w:rsidTr="00EA415B">
        <w:trPr>
          <w:trHeight w:hRule="exact" w:val="864"/>
        </w:trPr>
        <w:tc>
          <w:tcPr>
            <w:tcW w:w="1536" w:type="dxa"/>
          </w:tcPr>
          <w:p w14:paraId="1D5B49A2" w14:textId="77777777" w:rsidR="00EA415B" w:rsidRDefault="00EA415B"/>
        </w:tc>
        <w:tc>
          <w:tcPr>
            <w:tcW w:w="1538" w:type="dxa"/>
          </w:tcPr>
          <w:p w14:paraId="52249907" w14:textId="77777777" w:rsidR="00EA415B" w:rsidRDefault="00EA415B"/>
        </w:tc>
        <w:tc>
          <w:tcPr>
            <w:tcW w:w="1540" w:type="dxa"/>
          </w:tcPr>
          <w:p w14:paraId="610F7ED4" w14:textId="77777777" w:rsidR="00EA415B" w:rsidRDefault="00EA415B"/>
        </w:tc>
        <w:tc>
          <w:tcPr>
            <w:tcW w:w="1552" w:type="dxa"/>
          </w:tcPr>
          <w:p w14:paraId="2A816A53" w14:textId="77777777" w:rsidR="00EA415B" w:rsidRDefault="00EA415B"/>
        </w:tc>
        <w:tc>
          <w:tcPr>
            <w:tcW w:w="1543" w:type="dxa"/>
          </w:tcPr>
          <w:p w14:paraId="41D8CDCA" w14:textId="77777777" w:rsidR="00EA415B" w:rsidRDefault="00EA415B"/>
        </w:tc>
        <w:tc>
          <w:tcPr>
            <w:tcW w:w="1533" w:type="dxa"/>
          </w:tcPr>
          <w:p w14:paraId="355B9DD8" w14:textId="77777777" w:rsidR="00EA415B" w:rsidRDefault="00EA415B"/>
        </w:tc>
        <w:tc>
          <w:tcPr>
            <w:tcW w:w="1542" w:type="dxa"/>
          </w:tcPr>
          <w:p w14:paraId="16C32AAF" w14:textId="77777777" w:rsidR="00EA415B" w:rsidRDefault="00EA415B"/>
        </w:tc>
      </w:tr>
    </w:tbl>
    <w:p w14:paraId="0A3A3BED" w14:textId="77777777" w:rsidR="00EA415B" w:rsidRDefault="00000000">
      <w:pPr>
        <w:pStyle w:val="Quote"/>
      </w:pPr>
      <w:sdt>
        <w:sdtPr>
          <w:id w:val="31938234"/>
          <w:placeholder>
            <w:docPart w:val="16DCF4056B084169A38B294A0FA586CA"/>
          </w:placeholder>
          <w:temporary/>
          <w:showingPlcHdr/>
          <w15:appearance w15:val="hidden"/>
        </w:sdtPr>
        <w:sdtContent>
          <w:r w:rsidR="00375B27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6B177151" w14:textId="77777777" w:rsidR="003A2CE9" w:rsidRDefault="003A2CE9">
      <w:pPr>
        <w:pStyle w:val="Quote"/>
      </w:pPr>
    </w:p>
    <w:p w14:paraId="5EEEDD72" w14:textId="77777777" w:rsidR="003A2CE9" w:rsidRDefault="003A2CE9">
      <w:pPr>
        <w:pStyle w:val="Quote"/>
      </w:pPr>
    </w:p>
    <w:p w14:paraId="2FEABBD5" w14:textId="77777777" w:rsidR="003A2CE9" w:rsidRDefault="003A2CE9">
      <w:pPr>
        <w:pStyle w:val="Quote"/>
      </w:pPr>
    </w:p>
    <w:p w14:paraId="0F576101" w14:textId="2B203260" w:rsidR="003A2CE9" w:rsidRDefault="003A2CE9">
      <w:pPr>
        <w:pStyle w:val="Quote"/>
      </w:pPr>
      <w:r>
        <w:t>84324984jdsklhdsjhdslkds</w:t>
      </w:r>
    </w:p>
    <w:p w14:paraId="6D71344C" w14:textId="6A2D62A1" w:rsidR="003A2CE9" w:rsidRDefault="003A2CE9">
      <w:pPr>
        <w:pStyle w:val="Quote"/>
      </w:pPr>
      <w:proofErr w:type="spellStart"/>
      <w:r>
        <w:t>Sdgdshjdsjdshjds</w:t>
      </w:r>
      <w:proofErr w:type="spellEnd"/>
    </w:p>
    <w:p w14:paraId="3E150868" w14:textId="06BCC3E4" w:rsidR="003A2CE9" w:rsidRDefault="003A2CE9">
      <w:pPr>
        <w:pStyle w:val="Quote"/>
      </w:pPr>
      <w:r>
        <w:t>S</w:t>
      </w:r>
    </w:p>
    <w:p w14:paraId="497E833C" w14:textId="3BC432B3" w:rsidR="003A2CE9" w:rsidRDefault="003A2CE9">
      <w:pPr>
        <w:pStyle w:val="Quote"/>
      </w:pPr>
      <w:r>
        <w:t>Ds</w:t>
      </w:r>
    </w:p>
    <w:p w14:paraId="272EC4C3" w14:textId="56BF8AE4" w:rsidR="003A2CE9" w:rsidRDefault="003A2CE9">
      <w:pPr>
        <w:pStyle w:val="Quote"/>
      </w:pPr>
      <w:r>
        <w:t>Ds</w:t>
      </w:r>
    </w:p>
    <w:p w14:paraId="5DDDA0EC" w14:textId="1FD562BC" w:rsidR="003A2CE9" w:rsidRDefault="003A2CE9">
      <w:pPr>
        <w:pStyle w:val="Quote"/>
      </w:pPr>
      <w:r>
        <w:t>Ds</w:t>
      </w:r>
    </w:p>
    <w:p w14:paraId="7BBA8A99" w14:textId="4216A76F" w:rsidR="003A2CE9" w:rsidRDefault="003A2CE9">
      <w:pPr>
        <w:pStyle w:val="Quote"/>
      </w:pPr>
      <w:r>
        <w:t>Ds</w:t>
      </w:r>
    </w:p>
    <w:p w14:paraId="29071CB5" w14:textId="2CCC509E" w:rsidR="003A2CE9" w:rsidRDefault="003A2CE9">
      <w:pPr>
        <w:pStyle w:val="Quote"/>
      </w:pPr>
      <w:r>
        <w:t>Ds</w:t>
      </w:r>
    </w:p>
    <w:p w14:paraId="4E0539D1" w14:textId="5C917355" w:rsidR="003A2CE9" w:rsidRDefault="003A2CE9">
      <w:pPr>
        <w:pStyle w:val="Quote"/>
      </w:pPr>
      <w:r>
        <w:t>Ds</w:t>
      </w:r>
    </w:p>
    <w:p w14:paraId="033B8046" w14:textId="1ECDC9A5" w:rsidR="003A2CE9" w:rsidRDefault="003A2CE9">
      <w:pPr>
        <w:pStyle w:val="Quote"/>
      </w:pPr>
      <w:r>
        <w:t>Ds</w:t>
      </w:r>
    </w:p>
    <w:p w14:paraId="7647EC8F" w14:textId="20A72773" w:rsidR="003A2CE9" w:rsidRDefault="003A2CE9">
      <w:pPr>
        <w:pStyle w:val="Quote"/>
      </w:pPr>
      <w:r>
        <w:t>Ds</w:t>
      </w:r>
    </w:p>
    <w:p w14:paraId="72331084" w14:textId="28993B76" w:rsidR="003A2CE9" w:rsidRDefault="003A2CE9">
      <w:pPr>
        <w:pStyle w:val="Quote"/>
      </w:pPr>
      <w:r>
        <w:t>Ds</w:t>
      </w:r>
    </w:p>
    <w:p w14:paraId="3CECB51F" w14:textId="1E8679EE" w:rsidR="003A2CE9" w:rsidRDefault="003A2CE9">
      <w:pPr>
        <w:pStyle w:val="Quote"/>
      </w:pPr>
      <w:r>
        <w:t>Ds</w:t>
      </w:r>
    </w:p>
    <w:p w14:paraId="1A7FF484" w14:textId="69F06DE6" w:rsidR="003A2CE9" w:rsidRDefault="003A2CE9">
      <w:pPr>
        <w:pStyle w:val="Quote"/>
      </w:pPr>
      <w:r>
        <w:t>Ds</w:t>
      </w:r>
    </w:p>
    <w:p w14:paraId="198E6345" w14:textId="02970224" w:rsidR="003A2CE9" w:rsidRDefault="003A2CE9">
      <w:pPr>
        <w:pStyle w:val="Quote"/>
      </w:pPr>
      <w:r>
        <w:t>Ds</w:t>
      </w:r>
    </w:p>
    <w:p w14:paraId="7818C573" w14:textId="63020FE9" w:rsidR="003A2CE9" w:rsidRDefault="003A2CE9">
      <w:pPr>
        <w:pStyle w:val="Quote"/>
      </w:pPr>
      <w:r>
        <w:t>Ds</w:t>
      </w:r>
    </w:p>
    <w:p w14:paraId="24B822AF" w14:textId="4D0750C8" w:rsidR="003A2CE9" w:rsidRDefault="003A2CE9">
      <w:pPr>
        <w:pStyle w:val="Quote"/>
      </w:pPr>
      <w:r>
        <w:t>Ds</w:t>
      </w:r>
    </w:p>
    <w:p w14:paraId="3C533C6A" w14:textId="2385C62C" w:rsidR="003A2CE9" w:rsidRDefault="003A2CE9">
      <w:pPr>
        <w:pStyle w:val="Quote"/>
      </w:pPr>
      <w:r>
        <w:t>Ds</w:t>
      </w:r>
    </w:p>
    <w:p w14:paraId="2D40F9F6" w14:textId="2F7EF548" w:rsidR="003A2CE9" w:rsidRDefault="003A2CE9">
      <w:pPr>
        <w:pStyle w:val="Quote"/>
      </w:pPr>
      <w:r>
        <w:t>ds</w:t>
      </w:r>
    </w:p>
    <w:sectPr w:rsidR="003A2CE9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3FB0" w14:textId="77777777" w:rsidR="0063474F" w:rsidRDefault="0063474F">
      <w:pPr>
        <w:spacing w:before="0" w:after="0"/>
      </w:pPr>
      <w:r>
        <w:separator/>
      </w:r>
    </w:p>
  </w:endnote>
  <w:endnote w:type="continuationSeparator" w:id="0">
    <w:p w14:paraId="0A6D169F" w14:textId="77777777" w:rsidR="0063474F" w:rsidRDefault="006347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BD5A" w14:textId="77777777" w:rsidR="0063474F" w:rsidRDefault="0063474F">
      <w:pPr>
        <w:spacing w:before="0" w:after="0"/>
      </w:pPr>
      <w:r>
        <w:separator/>
      </w:r>
    </w:p>
  </w:footnote>
  <w:footnote w:type="continuationSeparator" w:id="0">
    <w:p w14:paraId="20E4290B" w14:textId="77777777" w:rsidR="0063474F" w:rsidRDefault="0063474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213886">
    <w:abstractNumId w:val="9"/>
  </w:num>
  <w:num w:numId="2" w16cid:durableId="504050958">
    <w:abstractNumId w:val="7"/>
  </w:num>
  <w:num w:numId="3" w16cid:durableId="1897357373">
    <w:abstractNumId w:val="6"/>
  </w:num>
  <w:num w:numId="4" w16cid:durableId="834106791">
    <w:abstractNumId w:val="5"/>
  </w:num>
  <w:num w:numId="5" w16cid:durableId="1062751639">
    <w:abstractNumId w:val="4"/>
  </w:num>
  <w:num w:numId="6" w16cid:durableId="1867520171">
    <w:abstractNumId w:val="8"/>
  </w:num>
  <w:num w:numId="7" w16cid:durableId="1224609123">
    <w:abstractNumId w:val="3"/>
  </w:num>
  <w:num w:numId="8" w16cid:durableId="858666074">
    <w:abstractNumId w:val="2"/>
  </w:num>
  <w:num w:numId="9" w16cid:durableId="453864203">
    <w:abstractNumId w:val="1"/>
  </w:num>
  <w:num w:numId="10" w16cid:durableId="150596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3"/>
    <w:docVar w:name="MonthStart" w:val="1/1/2023"/>
    <w:docVar w:name="ShowDynamicGuides" w:val="1"/>
    <w:docVar w:name="ShowMarginGuides" w:val="0"/>
    <w:docVar w:name="ShowOutlines" w:val="0"/>
    <w:docVar w:name="ShowStaticGuides" w:val="0"/>
  </w:docVars>
  <w:rsids>
    <w:rsidRoot w:val="0007692E"/>
    <w:rsid w:val="0001505C"/>
    <w:rsid w:val="0007692E"/>
    <w:rsid w:val="00124ADC"/>
    <w:rsid w:val="00193E15"/>
    <w:rsid w:val="001D4D6C"/>
    <w:rsid w:val="002107F1"/>
    <w:rsid w:val="0025748C"/>
    <w:rsid w:val="002654F4"/>
    <w:rsid w:val="002F7032"/>
    <w:rsid w:val="00320631"/>
    <w:rsid w:val="00320970"/>
    <w:rsid w:val="00375B27"/>
    <w:rsid w:val="003A2CE9"/>
    <w:rsid w:val="004611C0"/>
    <w:rsid w:val="004829E5"/>
    <w:rsid w:val="0054464E"/>
    <w:rsid w:val="005B0C48"/>
    <w:rsid w:val="005C1ACC"/>
    <w:rsid w:val="0063474F"/>
    <w:rsid w:val="0064687B"/>
    <w:rsid w:val="006B2635"/>
    <w:rsid w:val="00727D33"/>
    <w:rsid w:val="00812DAD"/>
    <w:rsid w:val="0081356A"/>
    <w:rsid w:val="00864B23"/>
    <w:rsid w:val="008F0AEB"/>
    <w:rsid w:val="00925ED9"/>
    <w:rsid w:val="00997C7D"/>
    <w:rsid w:val="009A164A"/>
    <w:rsid w:val="009A7C5B"/>
    <w:rsid w:val="00B864F3"/>
    <w:rsid w:val="00BC6A26"/>
    <w:rsid w:val="00BF0FEE"/>
    <w:rsid w:val="00BF4383"/>
    <w:rsid w:val="00C11138"/>
    <w:rsid w:val="00C41633"/>
    <w:rsid w:val="00CB00F4"/>
    <w:rsid w:val="00CD72B7"/>
    <w:rsid w:val="00D63803"/>
    <w:rsid w:val="00D86D82"/>
    <w:rsid w:val="00E52FF7"/>
    <w:rsid w:val="00EA415B"/>
    <w:rsid w:val="00F0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838F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33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7D33"/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727D3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D33"/>
  </w:style>
  <w:style w:type="table" w:styleId="PlainTable4">
    <w:name w:val="Plain Table 4"/>
    <w:basedOn w:val="TableNormal"/>
    <w:uiPriority w:val="99"/>
    <w:rsid w:val="00864B23"/>
    <w:pPr>
      <w:spacing w:after="0"/>
    </w:pPr>
    <w:tblPr>
      <w:tblStyleRowBandSize w:val="1"/>
      <w:tblStyleColBandSize w:val="1"/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  <w:style w:type="table" w:styleId="TableGrid">
    <w:name w:val="Table Grid"/>
    <w:basedOn w:val="TableNormal"/>
    <w:uiPriority w:val="59"/>
    <w:rsid w:val="00864B2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mi\AppData\Local\Microsoft\Office\16.0\DTS\en-GB%7bBF0D2C5E-03A9-4B4F-8CD6-72D503014AD6%7d\%7b3BB1BB3C-6152-4890-A76F-EFEB214824B6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280F2E0A04DE29FAC1CA0467BE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CEF8D-B52F-4841-A339-0EDC9C60A4A5}"/>
      </w:docPartPr>
      <w:docPartBody>
        <w:p w:rsidR="00BE019B" w:rsidRDefault="00000000">
          <w:pPr>
            <w:pStyle w:val="4E8280F2E0A04DE29FAC1CA0467BED97"/>
          </w:pPr>
          <w:r>
            <w:t>Subtitle</w:t>
          </w:r>
        </w:p>
      </w:docPartBody>
    </w:docPart>
    <w:docPart>
      <w:docPartPr>
        <w:name w:val="BBD6C0E0549E4F3699D30A8F69368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70D1-1342-42FE-94AD-28405731414E}"/>
      </w:docPartPr>
      <w:docPartBody>
        <w:p w:rsidR="00BE019B" w:rsidRDefault="00000000">
          <w:pPr>
            <w:pStyle w:val="BBD6C0E0549E4F3699D30A8F69368ADA"/>
          </w:pPr>
          <w:r>
            <w:t>Title</w:t>
          </w:r>
        </w:p>
      </w:docPartBody>
    </w:docPart>
    <w:docPart>
      <w:docPartPr>
        <w:name w:val="349E9C1B624449D1B843975830B1D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347D3-00DF-459F-B32B-77347BCB1F44}"/>
      </w:docPartPr>
      <w:docPartBody>
        <w:p w:rsidR="00BE019B" w:rsidRDefault="00000000">
          <w:pPr>
            <w:pStyle w:val="349E9C1B624449D1B843975830B1D822"/>
          </w:pPr>
          <w: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634F150311684B2BB7843F8D9F69F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A238F-0902-4575-8E75-8FDF33C0C774}"/>
      </w:docPartPr>
      <w:docPartBody>
        <w:p w:rsidR="00BE019B" w:rsidRDefault="00000000">
          <w:pPr>
            <w:pStyle w:val="634F150311684B2BB7843F8D9F69FB98"/>
          </w:pPr>
          <w:r>
            <w:t>Sunday</w:t>
          </w:r>
        </w:p>
      </w:docPartBody>
    </w:docPart>
    <w:docPart>
      <w:docPartPr>
        <w:name w:val="91BC6C0AC03F43298B55A4F461A75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7B0A2-E6D7-4100-81CF-A376362B0B1A}"/>
      </w:docPartPr>
      <w:docPartBody>
        <w:p w:rsidR="00BE019B" w:rsidRDefault="00000000">
          <w:pPr>
            <w:pStyle w:val="91BC6C0AC03F43298B55A4F461A75FA2"/>
          </w:pPr>
          <w:r>
            <w:t>Monday</w:t>
          </w:r>
        </w:p>
      </w:docPartBody>
    </w:docPart>
    <w:docPart>
      <w:docPartPr>
        <w:name w:val="E8AE48D05C90445AB03A1FC0C6BF8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B5900-4FCD-4B53-A338-0FF2408CC35E}"/>
      </w:docPartPr>
      <w:docPartBody>
        <w:p w:rsidR="00BE019B" w:rsidRDefault="00000000">
          <w:pPr>
            <w:pStyle w:val="E8AE48D05C90445AB03A1FC0C6BF8E84"/>
          </w:pPr>
          <w:r>
            <w:t>Tuesday</w:t>
          </w:r>
        </w:p>
      </w:docPartBody>
    </w:docPart>
    <w:docPart>
      <w:docPartPr>
        <w:name w:val="1FBE2DA86F5C4FEDA34CBC9B488CF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B15F-829E-480F-925A-7B38984178E4}"/>
      </w:docPartPr>
      <w:docPartBody>
        <w:p w:rsidR="00BE019B" w:rsidRDefault="00000000">
          <w:pPr>
            <w:pStyle w:val="1FBE2DA86F5C4FEDA34CBC9B488CF5D0"/>
          </w:pPr>
          <w:r>
            <w:t>Wednesday</w:t>
          </w:r>
        </w:p>
      </w:docPartBody>
    </w:docPart>
    <w:docPart>
      <w:docPartPr>
        <w:name w:val="25794482DE9247D0ACB8C28201CA9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B984C-5A9C-4A6D-BC5B-2BD8137AE9B8}"/>
      </w:docPartPr>
      <w:docPartBody>
        <w:p w:rsidR="00BE019B" w:rsidRDefault="00000000">
          <w:pPr>
            <w:pStyle w:val="25794482DE9247D0ACB8C28201CA977F"/>
          </w:pPr>
          <w:r>
            <w:t>Thursday</w:t>
          </w:r>
        </w:p>
      </w:docPartBody>
    </w:docPart>
    <w:docPart>
      <w:docPartPr>
        <w:name w:val="C905AAA989A145E2B95DB2887B1F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860A-218E-4F0C-AD34-FDF901278C8F}"/>
      </w:docPartPr>
      <w:docPartBody>
        <w:p w:rsidR="00BE019B" w:rsidRDefault="00000000">
          <w:pPr>
            <w:pStyle w:val="C905AAA989A145E2B95DB2887B1F51B7"/>
          </w:pPr>
          <w:r>
            <w:t>Friday</w:t>
          </w:r>
        </w:p>
      </w:docPartBody>
    </w:docPart>
    <w:docPart>
      <w:docPartPr>
        <w:name w:val="9CF7709ECEB14C8687220C33498A2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DA2D4-16F6-46D2-86F7-89DD2377B3F5}"/>
      </w:docPartPr>
      <w:docPartBody>
        <w:p w:rsidR="00BE019B" w:rsidRDefault="00000000">
          <w:pPr>
            <w:pStyle w:val="9CF7709ECEB14C8687220C33498A2AC7"/>
          </w:pPr>
          <w:r>
            <w:t>Saturday</w:t>
          </w:r>
        </w:p>
      </w:docPartBody>
    </w:docPart>
    <w:docPart>
      <w:docPartPr>
        <w:name w:val="16DCF4056B084169A38B294A0FA58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47C27-980D-4F4B-9CCE-053414CE1691}"/>
      </w:docPartPr>
      <w:docPartBody>
        <w:p w:rsidR="00BE019B" w:rsidRDefault="00000000">
          <w:pPr>
            <w:pStyle w:val="16DCF4056B084169A38B294A0FA586CA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37"/>
    <w:rsid w:val="00020302"/>
    <w:rsid w:val="00090906"/>
    <w:rsid w:val="009A0F37"/>
    <w:rsid w:val="00B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280F2E0A04DE29FAC1CA0467BED97">
    <w:name w:val="4E8280F2E0A04DE29FAC1CA0467BED97"/>
  </w:style>
  <w:style w:type="paragraph" w:customStyle="1" w:styleId="BBD6C0E0549E4F3699D30A8F69368ADA">
    <w:name w:val="BBD6C0E0549E4F3699D30A8F69368ADA"/>
  </w:style>
  <w:style w:type="paragraph" w:customStyle="1" w:styleId="349E9C1B624449D1B843975830B1D822">
    <w:name w:val="349E9C1B624449D1B843975830B1D822"/>
  </w:style>
  <w:style w:type="paragraph" w:customStyle="1" w:styleId="634F150311684B2BB7843F8D9F69FB98">
    <w:name w:val="634F150311684B2BB7843F8D9F69FB98"/>
  </w:style>
  <w:style w:type="paragraph" w:customStyle="1" w:styleId="91BC6C0AC03F43298B55A4F461A75FA2">
    <w:name w:val="91BC6C0AC03F43298B55A4F461A75FA2"/>
  </w:style>
  <w:style w:type="paragraph" w:customStyle="1" w:styleId="E8AE48D05C90445AB03A1FC0C6BF8E84">
    <w:name w:val="E8AE48D05C90445AB03A1FC0C6BF8E84"/>
  </w:style>
  <w:style w:type="paragraph" w:customStyle="1" w:styleId="1FBE2DA86F5C4FEDA34CBC9B488CF5D0">
    <w:name w:val="1FBE2DA86F5C4FEDA34CBC9B488CF5D0"/>
  </w:style>
  <w:style w:type="paragraph" w:customStyle="1" w:styleId="25794482DE9247D0ACB8C28201CA977F">
    <w:name w:val="25794482DE9247D0ACB8C28201CA977F"/>
  </w:style>
  <w:style w:type="paragraph" w:customStyle="1" w:styleId="C905AAA989A145E2B95DB2887B1F51B7">
    <w:name w:val="C905AAA989A145E2B95DB2887B1F51B7"/>
  </w:style>
  <w:style w:type="paragraph" w:customStyle="1" w:styleId="9CF7709ECEB14C8687220C33498A2AC7">
    <w:name w:val="9CF7709ECEB14C8687220C33498A2AC7"/>
  </w:style>
  <w:style w:type="paragraph" w:customStyle="1" w:styleId="16DCF4056B084169A38B294A0FA586CA">
    <w:name w:val="16DCF4056B084169A38B294A0FA58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E759650-68A0-438D-B2B0-7E776C860D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0867F-982E-44B7-9B27-8D6C5EA7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9C00B-7157-41C4-85AC-3D9A13F0D5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{3BB1BB3C-6152-4890-A76F-EFEB214824B6}tf16382941_win32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2023-09-19T13:10:00Z</dcterms:created>
  <dcterms:modified xsi:type="dcterms:W3CDTF">2023-09-19T13:10:00Z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